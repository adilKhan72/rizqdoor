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EB" w:rsidRPr="00297DCB" w:rsidRDefault="00656063" w:rsidP="00065AEB">
      <w:pPr>
        <w:tabs>
          <w:tab w:val="left" w:pos="5220"/>
        </w:tabs>
        <w:ind w:left="-360" w:right="3373" w:firstLine="360"/>
        <w:rPr>
          <w:rFonts w:ascii="Arial" w:hAnsi="Arial" w:cs="Arial"/>
          <w:b/>
          <w:noProof/>
          <w:sz w:val="36"/>
          <w:szCs w:val="22"/>
          <w:u w:val="single"/>
        </w:rPr>
      </w:pPr>
      <w:r>
        <w:rPr>
          <w:rFonts w:ascii="Arial" w:hAnsi="Arial" w:cs="Arial"/>
          <w:b/>
          <w:noProof/>
          <w:sz w:val="36"/>
          <w:szCs w:val="22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5895975</wp:posOffset>
            </wp:positionH>
            <wp:positionV relativeFrom="paragraph">
              <wp:posOffset>-133350</wp:posOffset>
            </wp:positionV>
            <wp:extent cx="990600" cy="1295400"/>
            <wp:effectExtent l="19050" t="0" r="0" b="0"/>
            <wp:wrapSquare wrapText="bothSides"/>
            <wp:docPr id="1" name="Picture 1" descr="C:\Users\JA0601\Pictures\My Scans\2014-09 (Sep)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0601\Pictures\My Scans\2014-09 (Sep)\scan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AEB" w:rsidRPr="00297DCB">
        <w:rPr>
          <w:rFonts w:ascii="Arial" w:hAnsi="Arial" w:cs="Arial"/>
          <w:b/>
          <w:noProof/>
          <w:sz w:val="36"/>
          <w:szCs w:val="22"/>
          <w:u w:val="single"/>
        </w:rPr>
        <w:t xml:space="preserve">JAVED ASHRAF KHAWAJA </w:t>
      </w:r>
    </w:p>
    <w:p w:rsidR="00065AEB" w:rsidRPr="00297DCB" w:rsidRDefault="00065AEB" w:rsidP="00065AEB">
      <w:pPr>
        <w:ind w:right="3814"/>
        <w:rPr>
          <w:rFonts w:ascii="Arial" w:hAnsi="Arial" w:cs="Arial"/>
          <w:b/>
          <w:sz w:val="12"/>
          <w:szCs w:val="12"/>
          <w:u w:val="single"/>
        </w:rPr>
      </w:pPr>
    </w:p>
    <w:p w:rsidR="00065AEB" w:rsidRPr="00297DCB" w:rsidRDefault="00065AEB" w:rsidP="00065AEB">
      <w:pPr>
        <w:ind w:right="3814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b/>
          <w:sz w:val="22"/>
          <w:szCs w:val="22"/>
        </w:rPr>
        <w:t xml:space="preserve">Address: </w:t>
      </w:r>
      <w:r w:rsidRPr="00297DCB">
        <w:rPr>
          <w:rFonts w:ascii="Arial" w:hAnsi="Arial" w:cs="Arial"/>
          <w:sz w:val="22"/>
          <w:szCs w:val="22"/>
        </w:rPr>
        <w:t xml:space="preserve">House # 34/29  </w:t>
      </w:r>
    </w:p>
    <w:p w:rsidR="00065AEB" w:rsidRPr="00297DCB" w:rsidRDefault="00CC5A9C" w:rsidP="00065AEB">
      <w:pPr>
        <w:ind w:right="38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Qadir P</w:t>
      </w:r>
      <w:r w:rsidR="00065AEB" w:rsidRPr="00297DCB">
        <w:rPr>
          <w:rFonts w:ascii="Arial" w:hAnsi="Arial" w:cs="Arial"/>
          <w:sz w:val="22"/>
          <w:szCs w:val="22"/>
        </w:rPr>
        <w:t>ir Road Old Saddar Shikarpur</w:t>
      </w:r>
    </w:p>
    <w:p w:rsidR="00065AEB" w:rsidRPr="00297DCB" w:rsidRDefault="009D387E" w:rsidP="00065AEB">
      <w:pPr>
        <w:ind w:right="38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Phone # </w:t>
      </w:r>
      <w:r w:rsidR="00065AEB" w:rsidRPr="00297DCB">
        <w:rPr>
          <w:rFonts w:ascii="Arial" w:hAnsi="Arial" w:cs="Arial"/>
          <w:sz w:val="22"/>
          <w:szCs w:val="22"/>
        </w:rPr>
        <w:t xml:space="preserve"> Res</w:t>
      </w:r>
      <w:r w:rsidR="00297DCB" w:rsidRPr="00297DCB">
        <w:rPr>
          <w:rFonts w:ascii="Arial" w:hAnsi="Arial" w:cs="Arial"/>
          <w:sz w:val="22"/>
          <w:szCs w:val="22"/>
        </w:rPr>
        <w:t>:</w:t>
      </w:r>
      <w:r w:rsidR="00065AEB" w:rsidRPr="00297DCB">
        <w:rPr>
          <w:rFonts w:ascii="Arial" w:hAnsi="Arial" w:cs="Arial"/>
          <w:sz w:val="22"/>
          <w:szCs w:val="22"/>
        </w:rPr>
        <w:t xml:space="preserve">  0726</w:t>
      </w:r>
      <w:r w:rsidR="00297DCB" w:rsidRPr="00297DCB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513337</w:t>
      </w:r>
    </w:p>
    <w:p w:rsidR="00065AEB" w:rsidRPr="00297DCB" w:rsidRDefault="003A3E42" w:rsidP="00065AEB">
      <w:pPr>
        <w:ind w:right="38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Cell: 03337260515</w:t>
      </w:r>
    </w:p>
    <w:p w:rsidR="00065AEB" w:rsidRPr="00656063" w:rsidRDefault="00065AEB" w:rsidP="00065AEB">
      <w:pPr>
        <w:ind w:right="3814"/>
        <w:rPr>
          <w:rFonts w:ascii="Arial" w:hAnsi="Arial" w:cs="Arial"/>
          <w:color w:val="FF0000"/>
          <w:sz w:val="22"/>
          <w:szCs w:val="22"/>
        </w:rPr>
      </w:pPr>
      <w:r w:rsidRPr="00297DCB">
        <w:rPr>
          <w:rFonts w:ascii="Arial" w:hAnsi="Arial" w:cs="Arial"/>
          <w:b/>
          <w:sz w:val="22"/>
          <w:szCs w:val="22"/>
        </w:rPr>
        <w:t xml:space="preserve">E-Mail: </w:t>
      </w:r>
      <w:r w:rsidRPr="00297DCB">
        <w:rPr>
          <w:rFonts w:ascii="Arial" w:hAnsi="Arial" w:cs="Arial"/>
          <w:sz w:val="22"/>
          <w:szCs w:val="22"/>
        </w:rPr>
        <w:t>javedashrafkhawaja</w:t>
      </w:r>
      <w:r w:rsidR="009D387E">
        <w:rPr>
          <w:rFonts w:ascii="Arial" w:hAnsi="Arial" w:cs="Arial"/>
          <w:sz w:val="22"/>
          <w:szCs w:val="22"/>
        </w:rPr>
        <w:t>1</w:t>
      </w:r>
      <w:r w:rsidRPr="00297DCB">
        <w:rPr>
          <w:rFonts w:ascii="Arial" w:hAnsi="Arial" w:cs="Arial"/>
          <w:sz w:val="22"/>
          <w:szCs w:val="22"/>
        </w:rPr>
        <w:t>@yahoo.com</w:t>
      </w:r>
    </w:p>
    <w:p w:rsidR="00065AEB" w:rsidRPr="00297DCB" w:rsidRDefault="007A51EB" w:rsidP="00065AEB">
      <w:pPr>
        <w:ind w:left="-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line id="Line 2" o:spid="_x0000_s1026" style="position:absolute;left:0;text-align:left;z-index:251660288;visibility:visible" from="-1.5pt,6.35pt" to="547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" strokeweight="4.5pt">
            <v:stroke linestyle="thinThick"/>
          </v:line>
        </w:pict>
      </w:r>
    </w:p>
    <w:p w:rsidR="00065AEB" w:rsidRPr="00297DCB" w:rsidRDefault="00065AEB" w:rsidP="00065AEB">
      <w:pPr>
        <w:ind w:left="-57"/>
        <w:rPr>
          <w:rFonts w:ascii="Arial" w:hAnsi="Arial" w:cs="Arial"/>
          <w:b/>
          <w:sz w:val="22"/>
          <w:szCs w:val="22"/>
        </w:rPr>
      </w:pPr>
      <w:r w:rsidRPr="00297DCB">
        <w:rPr>
          <w:rFonts w:ascii="Arial" w:hAnsi="Arial" w:cs="Arial"/>
          <w:b/>
          <w:sz w:val="22"/>
          <w:szCs w:val="22"/>
        </w:rPr>
        <w:t>Objective:</w:t>
      </w:r>
    </w:p>
    <w:p w:rsidR="00065AEB" w:rsidRPr="00297DCB" w:rsidRDefault="00065AEB" w:rsidP="00065AEB">
      <w:pPr>
        <w:ind w:left="-57"/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Seeking a competitive, challengeable &amp; heartily environment in organization to make use my knowledge, skills, creativity and gain work experience. Being discipline, prominent affection and I will die hard at work regarding your organizational performance.</w:t>
      </w:r>
    </w:p>
    <w:p w:rsidR="00E704C5" w:rsidRPr="00297DCB" w:rsidRDefault="00E704C5">
      <w:pPr>
        <w:rPr>
          <w:rFonts w:ascii="Arial" w:hAnsi="Arial" w:cs="Arial"/>
          <w:sz w:val="22"/>
          <w:szCs w:val="22"/>
        </w:rPr>
      </w:pPr>
    </w:p>
    <w:p w:rsidR="00065AEB" w:rsidRPr="00297DCB" w:rsidRDefault="00065AEB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297DCB">
        <w:rPr>
          <w:rFonts w:ascii="Arial" w:hAnsi="Arial" w:cs="Arial"/>
          <w:b/>
          <w:sz w:val="22"/>
          <w:szCs w:val="22"/>
        </w:rPr>
        <w:t>EDUCATION:</w:t>
      </w:r>
    </w:p>
    <w:p w:rsidR="00065AEB" w:rsidRPr="00297DCB" w:rsidRDefault="00065AE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9799" w:type="dxa"/>
        <w:tblLook w:val="04A0"/>
      </w:tblPr>
      <w:tblGrid>
        <w:gridCol w:w="3870"/>
        <w:gridCol w:w="1995"/>
        <w:gridCol w:w="3934"/>
      </w:tblGrid>
      <w:tr w:rsidR="00065AEB" w:rsidRPr="00297DCB" w:rsidTr="00297DCB">
        <w:tc>
          <w:tcPr>
            <w:tcW w:w="3870" w:type="dxa"/>
          </w:tcPr>
          <w:p w:rsidR="00065AEB" w:rsidRPr="00297DCB" w:rsidRDefault="00065AEB" w:rsidP="00C87718">
            <w:pPr>
              <w:rPr>
                <w:rFonts w:ascii="Arial" w:hAnsi="Arial" w:cs="Arial"/>
                <w:b/>
              </w:rPr>
            </w:pPr>
            <w:r w:rsidRPr="00297DCB">
              <w:rPr>
                <w:rFonts w:ascii="Arial" w:hAnsi="Arial" w:cs="Arial"/>
                <w:b/>
              </w:rPr>
              <w:t>Academic Qualification</w:t>
            </w:r>
          </w:p>
        </w:tc>
        <w:tc>
          <w:tcPr>
            <w:tcW w:w="1995" w:type="dxa"/>
          </w:tcPr>
          <w:p w:rsidR="00065AEB" w:rsidRPr="00297DCB" w:rsidRDefault="00065AEB" w:rsidP="00C87718">
            <w:pPr>
              <w:jc w:val="center"/>
              <w:rPr>
                <w:rFonts w:ascii="Arial" w:hAnsi="Arial" w:cs="Arial"/>
                <w:b/>
              </w:rPr>
            </w:pPr>
            <w:r w:rsidRPr="00297DCB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3934" w:type="dxa"/>
          </w:tcPr>
          <w:p w:rsidR="00065AEB" w:rsidRPr="00297DCB" w:rsidRDefault="003A1831" w:rsidP="00C87718">
            <w:pPr>
              <w:rPr>
                <w:rFonts w:ascii="Arial" w:hAnsi="Arial" w:cs="Arial"/>
                <w:b/>
              </w:rPr>
            </w:pPr>
            <w:r w:rsidRPr="00297DCB">
              <w:rPr>
                <w:rFonts w:ascii="Arial" w:hAnsi="Arial" w:cs="Arial"/>
                <w:b/>
              </w:rPr>
              <w:t xml:space="preserve">Institution </w:t>
            </w:r>
          </w:p>
        </w:tc>
      </w:tr>
      <w:tr w:rsidR="00065AEB" w:rsidRPr="00297DCB" w:rsidTr="00297DCB">
        <w:tc>
          <w:tcPr>
            <w:tcW w:w="3870" w:type="dxa"/>
          </w:tcPr>
          <w:p w:rsidR="00065AEB" w:rsidRPr="00297DCB" w:rsidRDefault="003A1831" w:rsidP="00C87718">
            <w:pPr>
              <w:rPr>
                <w:rFonts w:ascii="Arial" w:hAnsi="Arial" w:cs="Arial"/>
              </w:rPr>
            </w:pPr>
            <w:r w:rsidRPr="00297DCB">
              <w:rPr>
                <w:rFonts w:ascii="Arial" w:hAnsi="Arial" w:cs="Arial"/>
              </w:rPr>
              <w:t xml:space="preserve">M.A (International Relations) </w:t>
            </w:r>
          </w:p>
        </w:tc>
        <w:tc>
          <w:tcPr>
            <w:tcW w:w="1995" w:type="dxa"/>
          </w:tcPr>
          <w:p w:rsidR="00065AEB" w:rsidRPr="00297DCB" w:rsidRDefault="003A1831" w:rsidP="00C87718">
            <w:pPr>
              <w:rPr>
                <w:rFonts w:ascii="Arial" w:hAnsi="Arial" w:cs="Arial"/>
              </w:rPr>
            </w:pPr>
            <w:r w:rsidRPr="00297DCB">
              <w:rPr>
                <w:rFonts w:ascii="Arial" w:hAnsi="Arial" w:cs="Arial"/>
              </w:rPr>
              <w:t>1994</w:t>
            </w:r>
          </w:p>
        </w:tc>
        <w:tc>
          <w:tcPr>
            <w:tcW w:w="3934" w:type="dxa"/>
          </w:tcPr>
          <w:p w:rsidR="00065AEB" w:rsidRPr="00297DCB" w:rsidRDefault="00065AEB" w:rsidP="00C87718">
            <w:pPr>
              <w:rPr>
                <w:rFonts w:ascii="Arial" w:hAnsi="Arial" w:cs="Arial"/>
              </w:rPr>
            </w:pPr>
            <w:r w:rsidRPr="00297DCB">
              <w:rPr>
                <w:rFonts w:ascii="Arial" w:hAnsi="Arial" w:cs="Arial"/>
              </w:rPr>
              <w:t xml:space="preserve">Shah Abdul Latif University Khairpur </w:t>
            </w:r>
          </w:p>
        </w:tc>
      </w:tr>
    </w:tbl>
    <w:p w:rsidR="00C87718" w:rsidRPr="00297DCB" w:rsidRDefault="00C87718">
      <w:pPr>
        <w:rPr>
          <w:rFonts w:ascii="Arial" w:hAnsi="Arial" w:cs="Arial"/>
          <w:sz w:val="22"/>
          <w:szCs w:val="22"/>
        </w:rPr>
      </w:pPr>
    </w:p>
    <w:p w:rsidR="00297DCB" w:rsidRPr="00297DCB" w:rsidRDefault="00297DCB">
      <w:pPr>
        <w:rPr>
          <w:rFonts w:ascii="Arial" w:hAnsi="Arial" w:cs="Arial"/>
          <w:sz w:val="22"/>
          <w:szCs w:val="22"/>
        </w:rPr>
      </w:pPr>
    </w:p>
    <w:p w:rsidR="00297DCB" w:rsidRPr="00297DCB" w:rsidRDefault="00297DCB">
      <w:pPr>
        <w:rPr>
          <w:rFonts w:ascii="Arial" w:hAnsi="Arial" w:cs="Arial"/>
          <w:sz w:val="22"/>
          <w:szCs w:val="22"/>
        </w:rPr>
      </w:pPr>
    </w:p>
    <w:p w:rsidR="00C87718" w:rsidRPr="00297DCB" w:rsidRDefault="00C87718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297DCB">
        <w:rPr>
          <w:rFonts w:ascii="Arial" w:hAnsi="Arial" w:cs="Arial"/>
          <w:b/>
          <w:sz w:val="22"/>
          <w:szCs w:val="22"/>
        </w:rPr>
        <w:t>PERSONAL DATA:</w:t>
      </w:r>
    </w:p>
    <w:p w:rsidR="00C87718" w:rsidRPr="00297DCB" w:rsidRDefault="00C87718">
      <w:pPr>
        <w:rPr>
          <w:rFonts w:ascii="Arial" w:hAnsi="Arial" w:cs="Arial"/>
          <w:sz w:val="22"/>
          <w:szCs w:val="22"/>
        </w:rPr>
      </w:pPr>
    </w:p>
    <w:p w:rsidR="000A5150" w:rsidRPr="00297DCB" w:rsidRDefault="000A5150" w:rsidP="000A515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Father’s Name</w:t>
      </w:r>
      <w:r w:rsidR="00297DCB">
        <w:rPr>
          <w:rFonts w:ascii="Arial" w:hAnsi="Arial" w:cs="Arial"/>
          <w:sz w:val="22"/>
          <w:szCs w:val="22"/>
        </w:rPr>
        <w:tab/>
      </w:r>
      <w:r w:rsidRPr="00297DCB">
        <w:rPr>
          <w:rFonts w:ascii="Arial" w:hAnsi="Arial" w:cs="Arial"/>
          <w:b/>
          <w:sz w:val="22"/>
          <w:szCs w:val="22"/>
        </w:rPr>
        <w:t>:</w:t>
      </w:r>
      <w:r w:rsidRPr="00297DCB">
        <w:rPr>
          <w:rFonts w:ascii="Arial" w:hAnsi="Arial" w:cs="Arial"/>
          <w:sz w:val="22"/>
          <w:szCs w:val="22"/>
        </w:rPr>
        <w:tab/>
        <w:t>Khawaja Muhammad Ashraf</w:t>
      </w:r>
    </w:p>
    <w:p w:rsidR="000A5150" w:rsidRPr="00297DCB" w:rsidRDefault="000A5150" w:rsidP="000A515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Date of birth</w:t>
      </w:r>
      <w:r w:rsidRPr="00297DCB">
        <w:rPr>
          <w:rFonts w:ascii="Arial" w:hAnsi="Arial" w:cs="Arial"/>
          <w:sz w:val="22"/>
          <w:szCs w:val="22"/>
        </w:rPr>
        <w:tab/>
      </w:r>
      <w:r w:rsidR="00297DCB">
        <w:rPr>
          <w:rFonts w:ascii="Arial" w:hAnsi="Arial" w:cs="Arial"/>
          <w:sz w:val="22"/>
          <w:szCs w:val="22"/>
        </w:rPr>
        <w:tab/>
      </w:r>
      <w:r w:rsidRPr="00297DCB">
        <w:rPr>
          <w:rFonts w:ascii="Arial" w:hAnsi="Arial" w:cs="Arial"/>
          <w:b/>
          <w:sz w:val="22"/>
          <w:szCs w:val="22"/>
        </w:rPr>
        <w:t>:</w:t>
      </w:r>
      <w:r w:rsidRPr="00297DCB">
        <w:rPr>
          <w:rFonts w:ascii="Arial" w:hAnsi="Arial" w:cs="Arial"/>
          <w:sz w:val="22"/>
          <w:szCs w:val="22"/>
        </w:rPr>
        <w:tab/>
        <w:t>25.03.1968</w:t>
      </w:r>
    </w:p>
    <w:p w:rsidR="000A5150" w:rsidRPr="00297DCB" w:rsidRDefault="000A5150" w:rsidP="000A515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Domicile</w:t>
      </w:r>
      <w:r w:rsidRPr="00297DCB">
        <w:rPr>
          <w:rFonts w:ascii="Arial" w:hAnsi="Arial" w:cs="Arial"/>
          <w:sz w:val="22"/>
          <w:szCs w:val="22"/>
        </w:rPr>
        <w:tab/>
      </w:r>
      <w:r w:rsidR="00297DCB">
        <w:rPr>
          <w:rFonts w:ascii="Arial" w:hAnsi="Arial" w:cs="Arial"/>
          <w:sz w:val="22"/>
          <w:szCs w:val="22"/>
        </w:rPr>
        <w:tab/>
      </w:r>
      <w:r w:rsidRPr="00297DCB">
        <w:rPr>
          <w:rFonts w:ascii="Arial" w:hAnsi="Arial" w:cs="Arial"/>
          <w:b/>
          <w:sz w:val="22"/>
          <w:szCs w:val="22"/>
        </w:rPr>
        <w:t>:</w:t>
      </w:r>
      <w:r w:rsidRPr="00297DCB">
        <w:rPr>
          <w:rFonts w:ascii="Arial" w:hAnsi="Arial" w:cs="Arial"/>
          <w:sz w:val="22"/>
          <w:szCs w:val="22"/>
        </w:rPr>
        <w:tab/>
        <w:t xml:space="preserve">Shikarpur </w:t>
      </w:r>
    </w:p>
    <w:p w:rsidR="000A5150" w:rsidRPr="00297DCB" w:rsidRDefault="000A5150" w:rsidP="000A515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N.I.C #</w:t>
      </w:r>
      <w:r w:rsidRPr="00297DCB">
        <w:rPr>
          <w:rFonts w:ascii="Arial" w:hAnsi="Arial" w:cs="Arial"/>
          <w:sz w:val="22"/>
          <w:szCs w:val="22"/>
        </w:rPr>
        <w:tab/>
      </w:r>
      <w:r w:rsidRPr="00297DCB">
        <w:rPr>
          <w:rFonts w:ascii="Arial" w:hAnsi="Arial" w:cs="Arial"/>
          <w:sz w:val="22"/>
          <w:szCs w:val="22"/>
        </w:rPr>
        <w:tab/>
      </w:r>
      <w:r w:rsidR="00297DCB">
        <w:rPr>
          <w:rFonts w:ascii="Arial" w:hAnsi="Arial" w:cs="Arial"/>
          <w:sz w:val="22"/>
          <w:szCs w:val="22"/>
        </w:rPr>
        <w:tab/>
      </w:r>
      <w:r w:rsidRPr="00297DCB">
        <w:rPr>
          <w:rFonts w:ascii="Arial" w:hAnsi="Arial" w:cs="Arial"/>
          <w:b/>
          <w:sz w:val="22"/>
          <w:szCs w:val="22"/>
        </w:rPr>
        <w:t>:</w:t>
      </w:r>
      <w:r w:rsidRPr="00297DCB">
        <w:rPr>
          <w:rFonts w:ascii="Arial" w:hAnsi="Arial" w:cs="Arial"/>
          <w:sz w:val="22"/>
          <w:szCs w:val="22"/>
        </w:rPr>
        <w:tab/>
        <w:t>43304-3228242-1</w:t>
      </w:r>
    </w:p>
    <w:p w:rsidR="000A5150" w:rsidRPr="00297DCB" w:rsidRDefault="000A5150" w:rsidP="000A515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 xml:space="preserve">Marital Status </w:t>
      </w:r>
      <w:r w:rsidRPr="00297DCB">
        <w:rPr>
          <w:rFonts w:ascii="Arial" w:hAnsi="Arial" w:cs="Arial"/>
          <w:sz w:val="22"/>
          <w:szCs w:val="22"/>
        </w:rPr>
        <w:tab/>
      </w:r>
      <w:r w:rsidR="00297DCB">
        <w:rPr>
          <w:rFonts w:ascii="Arial" w:hAnsi="Arial" w:cs="Arial"/>
          <w:sz w:val="22"/>
          <w:szCs w:val="22"/>
        </w:rPr>
        <w:tab/>
      </w:r>
      <w:r w:rsidRPr="00297DCB">
        <w:rPr>
          <w:rFonts w:ascii="Arial" w:hAnsi="Arial" w:cs="Arial"/>
          <w:b/>
          <w:sz w:val="22"/>
          <w:szCs w:val="22"/>
        </w:rPr>
        <w:t>:</w:t>
      </w:r>
      <w:r w:rsidRPr="00297DCB">
        <w:rPr>
          <w:rFonts w:ascii="Arial" w:hAnsi="Arial" w:cs="Arial"/>
          <w:sz w:val="22"/>
          <w:szCs w:val="22"/>
        </w:rPr>
        <w:tab/>
        <w:t>Married.</w:t>
      </w:r>
    </w:p>
    <w:p w:rsidR="000A5150" w:rsidRPr="00297DCB" w:rsidRDefault="000A5150" w:rsidP="000A515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Religion</w:t>
      </w:r>
      <w:r w:rsidRPr="00297DCB">
        <w:rPr>
          <w:rFonts w:ascii="Arial" w:hAnsi="Arial" w:cs="Arial"/>
          <w:sz w:val="22"/>
          <w:szCs w:val="22"/>
        </w:rPr>
        <w:tab/>
      </w:r>
      <w:r w:rsidR="00297DCB">
        <w:rPr>
          <w:rFonts w:ascii="Arial" w:hAnsi="Arial" w:cs="Arial"/>
          <w:sz w:val="22"/>
          <w:szCs w:val="22"/>
        </w:rPr>
        <w:tab/>
      </w:r>
      <w:r w:rsidRPr="00297DCB">
        <w:rPr>
          <w:rFonts w:ascii="Arial" w:hAnsi="Arial" w:cs="Arial"/>
          <w:b/>
          <w:sz w:val="22"/>
          <w:szCs w:val="22"/>
        </w:rPr>
        <w:t>:</w:t>
      </w:r>
      <w:r w:rsidRPr="00297DCB">
        <w:rPr>
          <w:rFonts w:ascii="Arial" w:hAnsi="Arial" w:cs="Arial"/>
          <w:sz w:val="22"/>
          <w:szCs w:val="22"/>
        </w:rPr>
        <w:tab/>
        <w:t>Islam</w:t>
      </w:r>
    </w:p>
    <w:p w:rsidR="000A5150" w:rsidRPr="00297DCB" w:rsidRDefault="000A5150" w:rsidP="000A515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 xml:space="preserve">Nationality </w:t>
      </w:r>
      <w:r w:rsidRPr="00297DCB">
        <w:rPr>
          <w:rFonts w:ascii="Arial" w:hAnsi="Arial" w:cs="Arial"/>
          <w:sz w:val="22"/>
          <w:szCs w:val="22"/>
        </w:rPr>
        <w:tab/>
      </w:r>
      <w:r w:rsidR="00297DCB">
        <w:rPr>
          <w:rFonts w:ascii="Arial" w:hAnsi="Arial" w:cs="Arial"/>
          <w:sz w:val="22"/>
          <w:szCs w:val="22"/>
        </w:rPr>
        <w:tab/>
      </w:r>
      <w:r w:rsidRPr="00297DCB">
        <w:rPr>
          <w:rFonts w:ascii="Arial" w:hAnsi="Arial" w:cs="Arial"/>
          <w:b/>
          <w:sz w:val="22"/>
          <w:szCs w:val="22"/>
        </w:rPr>
        <w:t>:</w:t>
      </w:r>
      <w:r w:rsidRPr="00297DCB">
        <w:rPr>
          <w:rFonts w:ascii="Arial" w:hAnsi="Arial" w:cs="Arial"/>
          <w:sz w:val="22"/>
          <w:szCs w:val="22"/>
        </w:rPr>
        <w:tab/>
        <w:t>Pakistani</w:t>
      </w:r>
    </w:p>
    <w:p w:rsidR="00C87718" w:rsidRPr="00297DCB" w:rsidRDefault="00C87718" w:rsidP="00C8771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p w:rsidR="00C87718" w:rsidRPr="00297DCB" w:rsidRDefault="00F63E50" w:rsidP="00C8771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A5150" w:rsidRPr="00297DCB" w:rsidRDefault="000A5150" w:rsidP="000A5150">
      <w:pPr>
        <w:rPr>
          <w:rFonts w:ascii="Arial" w:hAnsi="Arial" w:cs="Arial"/>
          <w:sz w:val="22"/>
          <w:szCs w:val="22"/>
        </w:rPr>
      </w:pPr>
    </w:p>
    <w:p w:rsidR="000A5150" w:rsidRPr="00297DCB" w:rsidRDefault="000A5150" w:rsidP="000A5150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Trainings / Attend</w:t>
      </w:r>
    </w:p>
    <w:p w:rsidR="00C87718" w:rsidRPr="00297DCB" w:rsidRDefault="00874D86" w:rsidP="000A515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Basics of Banking in 1998</w:t>
      </w:r>
    </w:p>
    <w:p w:rsidR="00874D86" w:rsidRPr="00297DCB" w:rsidRDefault="00874D86" w:rsidP="000A515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Basic Training of Officer in 2007</w:t>
      </w:r>
    </w:p>
    <w:p w:rsidR="00874D86" w:rsidRPr="00297DCB" w:rsidRDefault="00874D86" w:rsidP="000A515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BBO Training in 2009</w:t>
      </w:r>
    </w:p>
    <w:p w:rsidR="00874D86" w:rsidRDefault="00874D86" w:rsidP="000A515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Credit Marketing Officer 2011</w:t>
      </w:r>
    </w:p>
    <w:p w:rsidR="00F402A4" w:rsidRPr="00297DCB" w:rsidRDefault="00F402A4" w:rsidP="000A515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Prudential Regulation Training At IBP Karachi 2016</w:t>
      </w:r>
    </w:p>
    <w:p w:rsidR="00874D86" w:rsidRPr="00297DCB" w:rsidRDefault="00874D86" w:rsidP="00874D86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Languages</w:t>
      </w:r>
    </w:p>
    <w:p w:rsidR="00874D86" w:rsidRPr="00297DCB" w:rsidRDefault="00874D86" w:rsidP="00874D8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English</w:t>
      </w:r>
    </w:p>
    <w:p w:rsidR="00874D86" w:rsidRPr="00297DCB" w:rsidRDefault="006C722F" w:rsidP="001B5679">
      <w:pPr>
        <w:pStyle w:val="NoSpacing"/>
      </w:pPr>
      <w:r>
        <w:t xml:space="preserve">             </w:t>
      </w:r>
      <w:r w:rsidR="00267410" w:rsidRPr="00297DCB">
        <w:t>Urdu</w:t>
      </w:r>
    </w:p>
    <w:p w:rsidR="00267410" w:rsidRPr="00297DCB" w:rsidRDefault="006C722F" w:rsidP="001B5679">
      <w:pPr>
        <w:pStyle w:val="NoSpacing"/>
      </w:pPr>
      <w:r>
        <w:t xml:space="preserve">             </w:t>
      </w:r>
      <w:r w:rsidR="00267410" w:rsidRPr="00297DCB">
        <w:t>Sindhi</w:t>
      </w:r>
    </w:p>
    <w:p w:rsidR="00267410" w:rsidRPr="00297DCB" w:rsidRDefault="00267410" w:rsidP="00874D8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Punjabi</w:t>
      </w:r>
    </w:p>
    <w:p w:rsidR="00267410" w:rsidRPr="00297DCB" w:rsidRDefault="00267410" w:rsidP="00267410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 xml:space="preserve">Job Experience </w:t>
      </w:r>
    </w:p>
    <w:p w:rsidR="00267410" w:rsidRPr="00297DCB" w:rsidRDefault="00267410" w:rsidP="00267410">
      <w:pPr>
        <w:rPr>
          <w:rFonts w:ascii="Arial" w:hAnsi="Arial" w:cs="Arial"/>
          <w:sz w:val="22"/>
          <w:szCs w:val="22"/>
        </w:rPr>
      </w:pPr>
    </w:p>
    <w:p w:rsidR="00297DCB" w:rsidRPr="00297DCB" w:rsidRDefault="00297DCB" w:rsidP="00297DC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23 year experience as Branch / Banking in different HBL Branches of Pakistan, Particularly of Sukkur Region.</w:t>
      </w:r>
    </w:p>
    <w:p w:rsidR="00297DCB" w:rsidRDefault="000219C1" w:rsidP="00297DC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Year</w:t>
      </w:r>
      <w:r w:rsidR="00297DCB" w:rsidRPr="00297DCB">
        <w:rPr>
          <w:rFonts w:ascii="Arial" w:hAnsi="Arial" w:cs="Arial"/>
          <w:sz w:val="22"/>
          <w:szCs w:val="22"/>
        </w:rPr>
        <w:t xml:space="preserve"> working</w:t>
      </w:r>
      <w:r>
        <w:rPr>
          <w:rFonts w:ascii="Arial" w:hAnsi="Arial" w:cs="Arial"/>
          <w:sz w:val="22"/>
          <w:szCs w:val="22"/>
        </w:rPr>
        <w:t xml:space="preserve"> experience</w:t>
      </w:r>
      <w:r w:rsidR="00297DCB" w:rsidRPr="00297DCB">
        <w:rPr>
          <w:rFonts w:ascii="Arial" w:hAnsi="Arial" w:cs="Arial"/>
          <w:sz w:val="22"/>
          <w:szCs w:val="22"/>
        </w:rPr>
        <w:t xml:space="preserve"> as</w:t>
      </w:r>
      <w:r w:rsidR="00E60A60">
        <w:rPr>
          <w:rFonts w:ascii="Arial" w:hAnsi="Arial" w:cs="Arial"/>
          <w:sz w:val="22"/>
          <w:szCs w:val="22"/>
        </w:rPr>
        <w:t xml:space="preserve"> Officiating</w:t>
      </w:r>
      <w:bookmarkStart w:id="0" w:name="_GoBack"/>
      <w:bookmarkEnd w:id="0"/>
      <w:r w:rsidR="00297DCB" w:rsidRPr="00297DCB">
        <w:rPr>
          <w:rFonts w:ascii="Arial" w:hAnsi="Arial" w:cs="Arial"/>
          <w:sz w:val="22"/>
          <w:szCs w:val="22"/>
        </w:rPr>
        <w:t xml:space="preserve"> Manage</w:t>
      </w:r>
      <w:r w:rsidR="00E60A60">
        <w:rPr>
          <w:rFonts w:ascii="Arial" w:hAnsi="Arial" w:cs="Arial"/>
          <w:sz w:val="22"/>
          <w:szCs w:val="22"/>
        </w:rPr>
        <w:t>r</w:t>
      </w:r>
      <w:r w:rsidR="00E910F5">
        <w:rPr>
          <w:rFonts w:ascii="Arial" w:hAnsi="Arial" w:cs="Arial"/>
          <w:sz w:val="22"/>
          <w:szCs w:val="22"/>
        </w:rPr>
        <w:t xml:space="preserve"> at FWBL Khairpur Branch  </w:t>
      </w:r>
    </w:p>
    <w:p w:rsidR="00A45008" w:rsidRPr="009D387E" w:rsidRDefault="00A45008" w:rsidP="009D387E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297DCB" w:rsidRPr="00297DCB" w:rsidRDefault="00297DCB" w:rsidP="00297DCB">
      <w:pPr>
        <w:jc w:val="both"/>
        <w:rPr>
          <w:rFonts w:ascii="Arial" w:hAnsi="Arial" w:cs="Arial"/>
          <w:sz w:val="22"/>
          <w:szCs w:val="22"/>
        </w:rPr>
      </w:pPr>
    </w:p>
    <w:p w:rsidR="00297DCB" w:rsidRPr="00297DCB" w:rsidRDefault="00297DCB" w:rsidP="00297DCB">
      <w:pPr>
        <w:pBdr>
          <w:top w:val="single" w:sz="12" w:space="1" w:color="auto"/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>Reference:</w:t>
      </w:r>
    </w:p>
    <w:p w:rsidR="00267410" w:rsidRPr="00297DCB" w:rsidRDefault="00267410" w:rsidP="00297DCB">
      <w:pPr>
        <w:jc w:val="both"/>
        <w:rPr>
          <w:rFonts w:ascii="Arial" w:hAnsi="Arial" w:cs="Arial"/>
          <w:sz w:val="12"/>
          <w:szCs w:val="12"/>
        </w:rPr>
      </w:pPr>
    </w:p>
    <w:p w:rsidR="00297DCB" w:rsidRPr="00297DCB" w:rsidRDefault="00297DCB" w:rsidP="00297DCB">
      <w:pPr>
        <w:jc w:val="both"/>
        <w:rPr>
          <w:rFonts w:ascii="Arial" w:hAnsi="Arial" w:cs="Arial"/>
          <w:sz w:val="22"/>
          <w:szCs w:val="22"/>
        </w:rPr>
      </w:pPr>
      <w:r w:rsidRPr="00297DCB">
        <w:rPr>
          <w:rFonts w:ascii="Arial" w:hAnsi="Arial" w:cs="Arial"/>
          <w:sz w:val="22"/>
          <w:szCs w:val="22"/>
        </w:rPr>
        <w:t xml:space="preserve">Will be furnished on demand </w:t>
      </w:r>
    </w:p>
    <w:sectPr w:rsidR="00297DCB" w:rsidRPr="00297DCB" w:rsidSect="00297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5BB" w:rsidRDefault="005545BB" w:rsidP="00297DCB">
      <w:r>
        <w:separator/>
      </w:r>
    </w:p>
  </w:endnote>
  <w:endnote w:type="continuationSeparator" w:id="1">
    <w:p w:rsidR="005545BB" w:rsidRDefault="005545BB" w:rsidP="00297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5BB" w:rsidRDefault="005545BB" w:rsidP="00297DCB">
      <w:r>
        <w:separator/>
      </w:r>
    </w:p>
  </w:footnote>
  <w:footnote w:type="continuationSeparator" w:id="1">
    <w:p w:rsidR="005545BB" w:rsidRDefault="005545BB" w:rsidP="00297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2C31"/>
    <w:multiLevelType w:val="hybridMultilevel"/>
    <w:tmpl w:val="FD2AE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E326C"/>
    <w:multiLevelType w:val="hybridMultilevel"/>
    <w:tmpl w:val="DA0CA5EA"/>
    <w:lvl w:ilvl="0" w:tplc="FFFFFFFF">
      <w:start w:val="1"/>
      <w:numFmt w:val="bullet"/>
      <w:lvlText w:val="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549"/>
        </w:tabs>
        <w:ind w:left="3549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269"/>
        </w:tabs>
        <w:ind w:left="42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989"/>
        </w:tabs>
        <w:ind w:left="49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09"/>
        </w:tabs>
        <w:ind w:left="57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29"/>
        </w:tabs>
        <w:ind w:left="64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149"/>
        </w:tabs>
        <w:ind w:left="71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869"/>
        </w:tabs>
        <w:ind w:left="78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589"/>
        </w:tabs>
        <w:ind w:left="8589" w:hanging="360"/>
      </w:pPr>
      <w:rPr>
        <w:rFonts w:ascii="Wingdings" w:hAnsi="Wingdings" w:hint="default"/>
      </w:rPr>
    </w:lvl>
  </w:abstractNum>
  <w:abstractNum w:abstractNumId="2">
    <w:nsid w:val="3EE4667E"/>
    <w:multiLevelType w:val="hybridMultilevel"/>
    <w:tmpl w:val="5B44DCA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82A3F80"/>
    <w:multiLevelType w:val="hybridMultilevel"/>
    <w:tmpl w:val="99A00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7412F"/>
    <w:multiLevelType w:val="hybridMultilevel"/>
    <w:tmpl w:val="C4660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546F"/>
    <w:rsid w:val="000219C1"/>
    <w:rsid w:val="00065AEB"/>
    <w:rsid w:val="00087749"/>
    <w:rsid w:val="000A5150"/>
    <w:rsid w:val="0010546F"/>
    <w:rsid w:val="001756DE"/>
    <w:rsid w:val="001B5679"/>
    <w:rsid w:val="002367F5"/>
    <w:rsid w:val="00267410"/>
    <w:rsid w:val="00297DCB"/>
    <w:rsid w:val="00315D05"/>
    <w:rsid w:val="00340C01"/>
    <w:rsid w:val="003A1831"/>
    <w:rsid w:val="003A3E42"/>
    <w:rsid w:val="003A55ED"/>
    <w:rsid w:val="003A58A3"/>
    <w:rsid w:val="003C285A"/>
    <w:rsid w:val="00431823"/>
    <w:rsid w:val="00442D6B"/>
    <w:rsid w:val="004435EC"/>
    <w:rsid w:val="00467BC8"/>
    <w:rsid w:val="0049206F"/>
    <w:rsid w:val="004C3A52"/>
    <w:rsid w:val="004C4F36"/>
    <w:rsid w:val="004C5D08"/>
    <w:rsid w:val="00524B81"/>
    <w:rsid w:val="005434D5"/>
    <w:rsid w:val="005545BB"/>
    <w:rsid w:val="005C0958"/>
    <w:rsid w:val="00656063"/>
    <w:rsid w:val="00661085"/>
    <w:rsid w:val="006A06DC"/>
    <w:rsid w:val="006A33F5"/>
    <w:rsid w:val="006C722F"/>
    <w:rsid w:val="00737A8B"/>
    <w:rsid w:val="007A51EB"/>
    <w:rsid w:val="007F38D9"/>
    <w:rsid w:val="00874D86"/>
    <w:rsid w:val="008A29E4"/>
    <w:rsid w:val="00955595"/>
    <w:rsid w:val="00975D7A"/>
    <w:rsid w:val="00992E90"/>
    <w:rsid w:val="0099493E"/>
    <w:rsid w:val="009D387E"/>
    <w:rsid w:val="00A048E3"/>
    <w:rsid w:val="00A12EB1"/>
    <w:rsid w:val="00A45008"/>
    <w:rsid w:val="00AC61D6"/>
    <w:rsid w:val="00B779A8"/>
    <w:rsid w:val="00B77B1A"/>
    <w:rsid w:val="00BA53B2"/>
    <w:rsid w:val="00C014C1"/>
    <w:rsid w:val="00C87718"/>
    <w:rsid w:val="00CC5A9C"/>
    <w:rsid w:val="00CF43C3"/>
    <w:rsid w:val="00D03C8C"/>
    <w:rsid w:val="00DF02BB"/>
    <w:rsid w:val="00E4004A"/>
    <w:rsid w:val="00E60A60"/>
    <w:rsid w:val="00E61E68"/>
    <w:rsid w:val="00E704C5"/>
    <w:rsid w:val="00E910F5"/>
    <w:rsid w:val="00EB238D"/>
    <w:rsid w:val="00F402A4"/>
    <w:rsid w:val="00F63E50"/>
    <w:rsid w:val="00FF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AE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6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6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EB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065A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D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97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DC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063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56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5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B5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5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67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twork%20Computers\Desktop\CV%20OF%20JAVED%20ASHRAF%20KHAWA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OF JAVED ASHRAF KHAWAJA</Template>
  <TotalTime>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Computers</dc:creator>
  <cp:lastModifiedBy>NetWork CoMputers</cp:lastModifiedBy>
  <cp:revision>11</cp:revision>
  <cp:lastPrinted>2014-09-25T09:43:00Z</cp:lastPrinted>
  <dcterms:created xsi:type="dcterms:W3CDTF">2016-06-16T17:10:00Z</dcterms:created>
  <dcterms:modified xsi:type="dcterms:W3CDTF">2018-11-19T08:04:00Z</dcterms:modified>
</cp:coreProperties>
</file>